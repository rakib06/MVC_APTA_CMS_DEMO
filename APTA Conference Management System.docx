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D6F7" w14:textId="77777777" w:rsidR="00771F16" w:rsidRPr="0031472C" w:rsidRDefault="0031472C">
      <w:pPr>
        <w:pStyle w:val="Title"/>
        <w:rPr>
          <w:sz w:val="56"/>
        </w:rPr>
      </w:pPr>
      <w:bookmarkStart w:id="0" w:name="_Hlk516506556"/>
      <w:bookmarkEnd w:id="0"/>
      <w:r w:rsidRPr="0031472C">
        <w:rPr>
          <w:sz w:val="56"/>
        </w:rPr>
        <w:t>APTA Conference Management System</w:t>
      </w:r>
    </w:p>
    <w:p w14:paraId="11B28116" w14:textId="405732EC" w:rsidR="00771F16" w:rsidRDefault="0031472C">
      <w:pPr>
        <w:pStyle w:val="Heading1"/>
      </w:pPr>
      <w:r>
        <w:t>VU Collaborate</w:t>
      </w:r>
    </w:p>
    <w:sdt>
      <w:sdtPr>
        <w:alias w:val="Main text:"/>
        <w:tag w:val="Main text:"/>
        <w:id w:val="897480366"/>
        <w:placeholder>
          <w:docPart w:val="128D4182AB2A4D8EB382C2D2BD6794E1"/>
        </w:placeholder>
        <w:temporary/>
        <w:showingPlcHdr/>
        <w15:appearance w15:val="hidden"/>
      </w:sdtPr>
      <w:sdtEndPr/>
      <w:sdtContent>
        <w:p w14:paraId="080EDF6E" w14:textId="77777777" w:rsidR="000A0F9B" w:rsidRDefault="000A0F9B" w:rsidP="000A0F9B">
          <w:r>
            <w:t>To get started right away, just tap any placeholder text (such as this) and start typing to replace it with your own.</w:t>
          </w:r>
        </w:p>
        <w:p w14:paraId="3D9E4428" w14:textId="77777777" w:rsidR="000A0F9B" w:rsidRDefault="000A0F9B" w:rsidP="000A0F9B">
          <w:r>
            <w:t>Want to insert a picture from your files or add a shape, text box, or table? You got it! On the Insert tab of the ribbon</w:t>
          </w:r>
          <w:r w:rsidR="00123E1E">
            <w:t>, just tap the option you need.</w:t>
          </w:r>
        </w:p>
        <w:p w14:paraId="7BA995C5" w14:textId="1484FE9C" w:rsidR="000A0F9B" w:rsidRDefault="000A0F9B" w:rsidP="000A0F9B">
          <w:r>
            <w:t>Find even more easy-to-use tools on the Insert tab, such as to add a hyperlink or insert a comment.</w:t>
          </w:r>
        </w:p>
      </w:sdtContent>
    </w:sdt>
    <w:p w14:paraId="38BA653A" w14:textId="6ADE74B0" w:rsidR="002D00E9" w:rsidRDefault="002D00E9" w:rsidP="002D00E9">
      <w:pPr>
        <w:pStyle w:val="Heading1"/>
      </w:pPr>
      <w:r>
        <w:t>Student Info</w:t>
      </w:r>
    </w:p>
    <w:p w14:paraId="732F69D6" w14:textId="77777777" w:rsidR="002D00E9" w:rsidRPr="002D00E9" w:rsidRDefault="002D00E9" w:rsidP="002D00E9"/>
    <w:p w14:paraId="2655E30C" w14:textId="0537AD78" w:rsidR="002D00E9" w:rsidRDefault="002D00E9" w:rsidP="002D00E9">
      <w:pPr>
        <w:pStyle w:val="ListParagraph"/>
        <w:numPr>
          <w:ilvl w:val="0"/>
          <w:numId w:val="27"/>
        </w:numPr>
      </w:pPr>
      <w:proofErr w:type="gramStart"/>
      <w:r>
        <w:t>Name :</w:t>
      </w:r>
      <w:proofErr w:type="gramEnd"/>
      <w:r>
        <w:t xml:space="preserve"> </w:t>
      </w:r>
    </w:p>
    <w:p w14:paraId="440681DA" w14:textId="182D76A4" w:rsidR="002D00E9" w:rsidRDefault="002D00E9" w:rsidP="002D00E9">
      <w:pPr>
        <w:pStyle w:val="ListParagraph"/>
        <w:numPr>
          <w:ilvl w:val="0"/>
          <w:numId w:val="27"/>
        </w:numPr>
      </w:pPr>
      <w:proofErr w:type="gramStart"/>
      <w:r>
        <w:t>Student  ID</w:t>
      </w:r>
      <w:proofErr w:type="gramEnd"/>
      <w:r>
        <w:t xml:space="preserve"> : </w:t>
      </w:r>
    </w:p>
    <w:p w14:paraId="232D3803" w14:textId="197CD0CB" w:rsidR="008C2FE1" w:rsidRDefault="008C2FE1" w:rsidP="008C2FE1"/>
    <w:p w14:paraId="6462BE21" w14:textId="3B24F5A5" w:rsidR="008C2FE1" w:rsidRDefault="008C2FE1" w:rsidP="008C2FE1"/>
    <w:p w14:paraId="13F085DF" w14:textId="0D4C8811" w:rsidR="008C2FE1" w:rsidRDefault="008C2FE1" w:rsidP="008C2FE1"/>
    <w:p w14:paraId="4C0CB5AA" w14:textId="1EA20B29" w:rsidR="008C2FE1" w:rsidRDefault="008C2FE1" w:rsidP="008C2FE1"/>
    <w:p w14:paraId="4992D38C" w14:textId="20CA8FC8" w:rsidR="008C2FE1" w:rsidRDefault="008C2FE1" w:rsidP="008C2FE1"/>
    <w:p w14:paraId="15FAB10B" w14:textId="4D66AE1D" w:rsidR="008C2FE1" w:rsidRDefault="008C2FE1" w:rsidP="008C2FE1"/>
    <w:p w14:paraId="7732746F" w14:textId="65A9C7B9" w:rsidR="008C2FE1" w:rsidRDefault="008C2FE1" w:rsidP="008C2FE1"/>
    <w:p w14:paraId="3D5FF8B9" w14:textId="25D595FE" w:rsidR="008C2FE1" w:rsidRDefault="008C2FE1" w:rsidP="008C2FE1"/>
    <w:p w14:paraId="0DE80160" w14:textId="18897A06" w:rsidR="008C2FE1" w:rsidRDefault="008C2FE1" w:rsidP="008C2FE1"/>
    <w:p w14:paraId="6D1AE9DB" w14:textId="3C8A60CF" w:rsidR="008C2FE1" w:rsidRDefault="008C2FE1" w:rsidP="008C2FE1"/>
    <w:p w14:paraId="23B0AE8E" w14:textId="4C2550C2" w:rsidR="008C2FE1" w:rsidRDefault="008C2FE1" w:rsidP="008C2FE1"/>
    <w:p w14:paraId="4E97EDC7" w14:textId="3589DA30" w:rsidR="008C2FE1" w:rsidRDefault="008C2FE1" w:rsidP="008C2FE1"/>
    <w:p w14:paraId="048436B0" w14:textId="5F32A9D8" w:rsidR="008C2FE1" w:rsidRDefault="008C2FE1" w:rsidP="008C2FE1"/>
    <w:p w14:paraId="35AAAE3E" w14:textId="6FEB5424" w:rsidR="008C2FE1" w:rsidRDefault="008C2FE1" w:rsidP="008C2FE1"/>
    <w:p w14:paraId="3207DE31" w14:textId="72E3D40A" w:rsidR="008C2FE1" w:rsidRDefault="008C2FE1" w:rsidP="008C2FE1"/>
    <w:p w14:paraId="294A8676" w14:textId="2B15160A" w:rsidR="008C2FE1" w:rsidRDefault="008C2FE1" w:rsidP="008C2FE1"/>
    <w:p w14:paraId="62FB47CF" w14:textId="5CFEC9A8" w:rsidR="008C2FE1" w:rsidRDefault="008C2FE1" w:rsidP="008C2FE1"/>
    <w:p w14:paraId="4D092959" w14:textId="29FD03F5" w:rsidR="008C2FE1" w:rsidRDefault="008C2FE1" w:rsidP="008C2FE1">
      <w:pPr>
        <w:pStyle w:val="Heading1"/>
      </w:pPr>
      <w:proofErr w:type="gramStart"/>
      <w:r>
        <w:lastRenderedPageBreak/>
        <w:t>Background :</w:t>
      </w:r>
      <w:proofErr w:type="gramEnd"/>
      <w:r>
        <w:t xml:space="preserve"> </w:t>
      </w:r>
    </w:p>
    <w:p w14:paraId="670064D8" w14:textId="70813697" w:rsidR="009C6602" w:rsidRDefault="008C2FE1" w:rsidP="008C2FE1">
      <w:proofErr w:type="spellStart"/>
      <w:r>
        <w:t>Apta</w:t>
      </w:r>
      <w:proofErr w:type="spellEnd"/>
      <w:r>
        <w:t xml:space="preserve"> works for social developments. They arrange conference for various topics. Tourism </w:t>
      </w:r>
      <w:r w:rsidR="009C6602">
        <w:t>management is their main functions but they also arrange conference for science and technology.</w:t>
      </w:r>
      <w:r w:rsidR="009C6602">
        <w:br/>
        <w:t xml:space="preserve">They want to increase the tourism business. If they use a conference management system for this purpose. Here attendee can easily submit their papers. The </w:t>
      </w:r>
      <w:proofErr w:type="spellStart"/>
      <w:r w:rsidR="009C6602">
        <w:t>Apta</w:t>
      </w:r>
      <w:proofErr w:type="spellEnd"/>
      <w:r w:rsidR="009C6602">
        <w:t xml:space="preserve"> can also record their attendee and</w:t>
      </w:r>
      <w:r w:rsidR="009C6602">
        <w:br/>
        <w:t xml:space="preserve">organization details. </w:t>
      </w:r>
      <w:r w:rsidR="00D41E01">
        <w:br/>
      </w:r>
    </w:p>
    <w:p w14:paraId="2BB8D173" w14:textId="74A3B3B5" w:rsidR="00D41E01" w:rsidRDefault="00D41E01" w:rsidP="00D41E01">
      <w:pPr>
        <w:pStyle w:val="Heading1"/>
      </w:pPr>
      <w:r>
        <w:t xml:space="preserve">Database Design </w:t>
      </w:r>
    </w:p>
    <w:p w14:paraId="65F4C638" w14:textId="493B4225" w:rsidR="008C2FE1" w:rsidRDefault="00D41E01" w:rsidP="008C2FE1">
      <w:r>
        <w:t xml:space="preserve">Here the database for managing the </w:t>
      </w:r>
      <w:r w:rsidR="00F32E65">
        <w:t xml:space="preserve">conferences and events of </w:t>
      </w:r>
      <w:proofErr w:type="spellStart"/>
      <w:proofErr w:type="gramStart"/>
      <w:r w:rsidR="00F32E65">
        <w:t>apta</w:t>
      </w:r>
      <w:proofErr w:type="spellEnd"/>
      <w:r w:rsidR="00F32E65">
        <w:t xml:space="preserve"> :</w:t>
      </w:r>
      <w:proofErr w:type="gramEnd"/>
      <w:r>
        <w:t xml:space="preserve"> </w:t>
      </w:r>
      <w:r>
        <w:br/>
      </w:r>
      <w:r w:rsidR="00743E6B">
        <w:rPr>
          <w:noProof/>
        </w:rPr>
        <w:drawing>
          <wp:inline distT="0" distB="0" distL="0" distR="0" wp14:anchorId="2ED129C2" wp14:editId="167383AB">
            <wp:extent cx="6191250" cy="36957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6BBD6" w14:textId="6680C35A" w:rsidR="008C2FE1" w:rsidRDefault="008C2FE1" w:rsidP="008C2FE1"/>
    <w:p w14:paraId="691FB33A" w14:textId="6DA94D93" w:rsidR="00B67EE7" w:rsidRDefault="00B67EE7" w:rsidP="00B67EE7">
      <w:pPr>
        <w:pStyle w:val="Heading1"/>
      </w:pPr>
      <w:r>
        <w:t>User Manual</w:t>
      </w:r>
    </w:p>
    <w:p w14:paraId="3B2B90C9" w14:textId="2F0766A6" w:rsidR="00640F46" w:rsidRPr="00CC26DD" w:rsidRDefault="00F073C3" w:rsidP="00CC26DD">
      <w:pPr>
        <w:pStyle w:val="ListParagraph"/>
        <w:numPr>
          <w:ilvl w:val="0"/>
          <w:numId w:val="28"/>
        </w:numPr>
        <w:rPr>
          <w:b/>
          <w:color w:val="FF0000"/>
        </w:rPr>
      </w:pPr>
      <w:proofErr w:type="spellStart"/>
      <w:r w:rsidRPr="00CC26DD">
        <w:rPr>
          <w:b/>
          <w:color w:val="FF0000"/>
        </w:rPr>
        <w:t>Apta</w:t>
      </w:r>
      <w:proofErr w:type="spellEnd"/>
      <w:r w:rsidRPr="00CC26DD">
        <w:rPr>
          <w:b/>
          <w:color w:val="FF0000"/>
        </w:rPr>
        <w:t xml:space="preserve"> </w:t>
      </w:r>
      <w:proofErr w:type="gramStart"/>
      <w:r w:rsidRPr="00CC26DD">
        <w:rPr>
          <w:b/>
          <w:color w:val="FF0000"/>
        </w:rPr>
        <w:t>Admin :</w:t>
      </w:r>
      <w:proofErr w:type="gramEnd"/>
    </w:p>
    <w:p w14:paraId="49F9AA79" w14:textId="78FDBDEA" w:rsidR="00CC26DD" w:rsidRDefault="00CC26DD" w:rsidP="00CC26DD">
      <w:pPr>
        <w:pStyle w:val="ListParagraph"/>
        <w:rPr>
          <w:b/>
        </w:rPr>
      </w:pPr>
    </w:p>
    <w:p w14:paraId="396BC3F4" w14:textId="76492A8C" w:rsidR="00A3185B" w:rsidRDefault="00A3185B" w:rsidP="00CC26DD">
      <w:pPr>
        <w:pStyle w:val="ListParagraph"/>
        <w:rPr>
          <w:b/>
        </w:rPr>
      </w:pPr>
    </w:p>
    <w:p w14:paraId="6FF244ED" w14:textId="3C4B32E8" w:rsidR="00A3185B" w:rsidRDefault="00A3185B" w:rsidP="00CC26DD">
      <w:pPr>
        <w:pStyle w:val="ListParagraph"/>
        <w:rPr>
          <w:b/>
        </w:rPr>
      </w:pPr>
    </w:p>
    <w:p w14:paraId="2BECBD08" w14:textId="77777777" w:rsidR="00A3185B" w:rsidRPr="00CC26DD" w:rsidRDefault="00A3185B" w:rsidP="00CC26DD">
      <w:pPr>
        <w:pStyle w:val="ListParagraph"/>
        <w:rPr>
          <w:b/>
        </w:rPr>
      </w:pPr>
    </w:p>
    <w:p w14:paraId="24D04EA3" w14:textId="76C5559E" w:rsidR="00CC26DD" w:rsidRDefault="00A93F82" w:rsidP="00CC26DD">
      <w:pPr>
        <w:pStyle w:val="ListParagraph"/>
        <w:rPr>
          <w:b/>
        </w:rPr>
      </w:pPr>
      <w:r>
        <w:rPr>
          <w:b/>
        </w:rPr>
        <w:lastRenderedPageBreak/>
        <w:t xml:space="preserve">At first admin </w:t>
      </w:r>
      <w:r w:rsidR="00CC26DD">
        <w:rPr>
          <w:b/>
        </w:rPr>
        <w:t xml:space="preserve">have to </w:t>
      </w:r>
      <w:proofErr w:type="gramStart"/>
      <w:r w:rsidR="00CC26DD">
        <w:rPr>
          <w:b/>
        </w:rPr>
        <w:t>login  :</w:t>
      </w:r>
      <w:proofErr w:type="gramEnd"/>
      <w:r w:rsidR="00CC26DD">
        <w:rPr>
          <w:b/>
        </w:rPr>
        <w:t xml:space="preserve"> </w:t>
      </w:r>
      <w:r w:rsidR="00A3185B">
        <w:rPr>
          <w:b/>
        </w:rPr>
        <w:br/>
        <w:t xml:space="preserve">after successfully logged in admin can go to the admin panel </w:t>
      </w:r>
    </w:p>
    <w:p w14:paraId="1641BA7C" w14:textId="729BD294" w:rsidR="00CC26DD" w:rsidRDefault="00CC26DD" w:rsidP="00CC26D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BB627B7" wp14:editId="2E402883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drawing>
          <wp:inline distT="0" distB="0" distL="0" distR="0" wp14:anchorId="7996E2EB" wp14:editId="7FB20BB8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820A" w14:textId="77777777" w:rsidR="00A3185B" w:rsidRDefault="00A3185B" w:rsidP="00A3185B">
      <w:pPr>
        <w:pStyle w:val="Header"/>
      </w:pPr>
    </w:p>
    <w:p w14:paraId="13DB7376" w14:textId="77777777" w:rsidR="00A3185B" w:rsidRDefault="00A3185B" w:rsidP="00A3185B">
      <w:pPr>
        <w:pStyle w:val="Header"/>
      </w:pPr>
    </w:p>
    <w:p w14:paraId="636A7E08" w14:textId="77777777" w:rsidR="00A3185B" w:rsidRDefault="00A3185B" w:rsidP="00A3185B">
      <w:pPr>
        <w:pStyle w:val="Header"/>
      </w:pPr>
    </w:p>
    <w:p w14:paraId="362A29FD" w14:textId="77777777" w:rsidR="00A3185B" w:rsidRDefault="00A3185B" w:rsidP="00A3185B">
      <w:pPr>
        <w:pStyle w:val="Header"/>
      </w:pPr>
    </w:p>
    <w:p w14:paraId="42D1EC19" w14:textId="77777777" w:rsidR="00A3185B" w:rsidRDefault="00A3185B" w:rsidP="00A3185B">
      <w:pPr>
        <w:pStyle w:val="Header"/>
      </w:pPr>
    </w:p>
    <w:p w14:paraId="6A0CD37A" w14:textId="77777777" w:rsidR="00A3185B" w:rsidRDefault="00A3185B" w:rsidP="00A3185B">
      <w:pPr>
        <w:pStyle w:val="Header"/>
      </w:pPr>
    </w:p>
    <w:p w14:paraId="40E491EC" w14:textId="77777777" w:rsidR="00A3185B" w:rsidRDefault="00A3185B" w:rsidP="00A3185B">
      <w:pPr>
        <w:pStyle w:val="Header"/>
      </w:pPr>
    </w:p>
    <w:p w14:paraId="75DE994C" w14:textId="222B7A40" w:rsidR="00A3185B" w:rsidRPr="00A3185B" w:rsidRDefault="00A3185B" w:rsidP="00A3185B">
      <w:pPr>
        <w:pStyle w:val="Header"/>
        <w:ind w:firstLine="720"/>
        <w:rPr>
          <w:b/>
        </w:rPr>
      </w:pPr>
      <w:r w:rsidRPr="00A3185B">
        <w:rPr>
          <w:b/>
        </w:rPr>
        <w:t>Admin can publish and edit new events and conferences and see the details</w:t>
      </w:r>
      <w:r>
        <w:rPr>
          <w:b/>
        </w:rPr>
        <w:t xml:space="preserve"> here</w:t>
      </w:r>
      <w:r w:rsidRPr="00A3185B">
        <w:rPr>
          <w:b/>
        </w:rPr>
        <w:t xml:space="preserve">. </w:t>
      </w:r>
    </w:p>
    <w:p w14:paraId="655E8343" w14:textId="77777777" w:rsidR="00A3185B" w:rsidRDefault="00A3185B" w:rsidP="00CC26DD">
      <w:pPr>
        <w:pStyle w:val="ListParagraph"/>
        <w:rPr>
          <w:b/>
        </w:rPr>
      </w:pPr>
    </w:p>
    <w:p w14:paraId="05AD93EC" w14:textId="77777777" w:rsidR="00E45AB4" w:rsidRDefault="00CC26DD" w:rsidP="00CC26DD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029078" wp14:editId="08C9D8D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36823" cy="333756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823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5A6892" wp14:editId="5355D92F">
            <wp:extent cx="5943600" cy="3103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0354" w14:textId="3C993ABB" w:rsidR="003A48CD" w:rsidRDefault="00CC26DD" w:rsidP="002C2EFD">
      <w:pPr>
        <w:pStyle w:val="ListParagrap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BA4DE8" wp14:editId="267942E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74C">
        <w:rPr>
          <w:b/>
        </w:rPr>
        <w:t xml:space="preserve">Admin Can Add </w:t>
      </w:r>
      <w:r w:rsidR="00E45AB4">
        <w:rPr>
          <w:b/>
        </w:rPr>
        <w:t xml:space="preserve">and See </w:t>
      </w:r>
      <w:r w:rsidR="00C3474C">
        <w:rPr>
          <w:b/>
        </w:rPr>
        <w:t>APTA AD</w:t>
      </w:r>
      <w:r w:rsidR="00E45AB4">
        <w:rPr>
          <w:b/>
        </w:rPr>
        <w:t xml:space="preserve">MIN </w:t>
      </w:r>
      <w:r>
        <w:rPr>
          <w:noProof/>
        </w:rPr>
        <w:drawing>
          <wp:inline distT="0" distB="0" distL="0" distR="0" wp14:anchorId="019B3A3C" wp14:editId="497B10E8">
            <wp:extent cx="5943600" cy="2625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EFD">
        <w:rPr>
          <w:b/>
        </w:rPr>
        <w:br/>
      </w:r>
      <w:r w:rsidR="002C2EFD">
        <w:rPr>
          <w:b/>
        </w:rPr>
        <w:br/>
      </w:r>
      <w:r w:rsidR="002C2EFD">
        <w:rPr>
          <w:b/>
        </w:rPr>
        <w:br/>
        <w:t xml:space="preserve">From the Navbar admin can also manage organization an attendee. </w:t>
      </w:r>
    </w:p>
    <w:p w14:paraId="5D6EEF86" w14:textId="03E7CE7C" w:rsidR="002C2EFD" w:rsidRDefault="002C2EFD" w:rsidP="002C2EFD">
      <w:pPr>
        <w:pStyle w:val="ListParagraph"/>
        <w:rPr>
          <w:b/>
        </w:rPr>
      </w:pPr>
    </w:p>
    <w:p w14:paraId="6EE9269D" w14:textId="017B3E63" w:rsidR="002C2EFD" w:rsidRDefault="002C2EFD" w:rsidP="002C2EFD">
      <w:pPr>
        <w:pStyle w:val="ListParagraph"/>
        <w:rPr>
          <w:b/>
        </w:rPr>
      </w:pPr>
    </w:p>
    <w:p w14:paraId="70151E6C" w14:textId="753D19DB" w:rsidR="002C2EFD" w:rsidRDefault="002C2EFD" w:rsidP="002C2EFD">
      <w:pPr>
        <w:pStyle w:val="ListParagraph"/>
        <w:rPr>
          <w:b/>
        </w:rPr>
      </w:pPr>
    </w:p>
    <w:p w14:paraId="4415DF45" w14:textId="16232586" w:rsidR="002C2EFD" w:rsidRDefault="002C2EFD" w:rsidP="002C2EFD">
      <w:pPr>
        <w:pStyle w:val="ListParagraph"/>
        <w:rPr>
          <w:b/>
        </w:rPr>
      </w:pPr>
    </w:p>
    <w:p w14:paraId="5D6335C8" w14:textId="42132B06" w:rsidR="002C2EFD" w:rsidRDefault="002C2EFD" w:rsidP="002C2EFD">
      <w:pPr>
        <w:pStyle w:val="ListParagraph"/>
        <w:rPr>
          <w:b/>
        </w:rPr>
      </w:pPr>
    </w:p>
    <w:p w14:paraId="74665833" w14:textId="15528043" w:rsidR="002C2EFD" w:rsidRDefault="002C2EFD" w:rsidP="002C2EFD">
      <w:pPr>
        <w:pStyle w:val="ListParagraph"/>
        <w:rPr>
          <w:b/>
        </w:rPr>
      </w:pPr>
    </w:p>
    <w:p w14:paraId="190F34D4" w14:textId="776A5C1D" w:rsidR="002C2EFD" w:rsidRDefault="002C2EFD" w:rsidP="002C2EFD">
      <w:pPr>
        <w:pStyle w:val="ListParagraph"/>
        <w:rPr>
          <w:b/>
        </w:rPr>
      </w:pPr>
    </w:p>
    <w:p w14:paraId="465CC018" w14:textId="6F42206C" w:rsidR="002C2EFD" w:rsidRDefault="002C2EFD" w:rsidP="002C2EFD">
      <w:pPr>
        <w:pStyle w:val="ListParagraph"/>
        <w:rPr>
          <w:b/>
        </w:rPr>
      </w:pPr>
    </w:p>
    <w:p w14:paraId="1DEF59F6" w14:textId="16BC7B64" w:rsidR="002C2EFD" w:rsidRPr="009871E5" w:rsidRDefault="002C2EFD" w:rsidP="002C2EFD">
      <w:pPr>
        <w:pStyle w:val="ListParagraph"/>
        <w:numPr>
          <w:ilvl w:val="0"/>
          <w:numId w:val="28"/>
        </w:numPr>
        <w:rPr>
          <w:b/>
          <w:color w:val="FF0000"/>
        </w:rPr>
      </w:pPr>
      <w:r w:rsidRPr="009871E5">
        <w:rPr>
          <w:b/>
          <w:color w:val="FF0000"/>
        </w:rPr>
        <w:lastRenderedPageBreak/>
        <w:t xml:space="preserve">Attendee </w:t>
      </w:r>
    </w:p>
    <w:p w14:paraId="35DD6B34" w14:textId="77777777" w:rsidR="002C2EFD" w:rsidRDefault="002C2EFD" w:rsidP="002C2EFD">
      <w:pPr>
        <w:pStyle w:val="ListParagraph"/>
        <w:rPr>
          <w:b/>
        </w:rPr>
      </w:pPr>
      <w:r>
        <w:rPr>
          <w:b/>
        </w:rPr>
        <w:t>For register a conference or event attendee have to create their team first.</w:t>
      </w:r>
    </w:p>
    <w:p w14:paraId="57D66579" w14:textId="2303FA1C" w:rsidR="002C2EFD" w:rsidRPr="002C2EFD" w:rsidRDefault="002C2EFD" w:rsidP="002C2EFD">
      <w:pPr>
        <w:pStyle w:val="ListParagraph"/>
        <w:rPr>
          <w:b/>
        </w:rPr>
      </w:pPr>
      <w:r>
        <w:rPr>
          <w:b/>
        </w:rPr>
        <w:t xml:space="preserve"> Then add them to the team.  The pictorial view is </w:t>
      </w:r>
      <w:proofErr w:type="gramStart"/>
      <w:r>
        <w:rPr>
          <w:b/>
        </w:rPr>
        <w:t>here :</w:t>
      </w:r>
      <w:proofErr w:type="gramEnd"/>
      <w:r>
        <w:rPr>
          <w:b/>
        </w:rPr>
        <w:t xml:space="preserve"> </w:t>
      </w:r>
      <w:r w:rsidR="00505E8D">
        <w:rPr>
          <w:b/>
        </w:rPr>
        <w:br/>
      </w:r>
      <w:r w:rsidR="00505E8D">
        <w:rPr>
          <w:b/>
          <w:noProof/>
        </w:rPr>
        <w:drawing>
          <wp:inline distT="0" distB="0" distL="0" distR="0" wp14:anchorId="250C0896" wp14:editId="03A1D70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E8D">
        <w:rPr>
          <w:b/>
          <w:noProof/>
        </w:rPr>
        <w:drawing>
          <wp:inline distT="0" distB="0" distL="0" distR="0" wp14:anchorId="6A9EBF4A" wp14:editId="72C249E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F332" w14:textId="77777777" w:rsidR="009F78E7" w:rsidRDefault="009F78E7" w:rsidP="009F78E7">
      <w:pPr>
        <w:pStyle w:val="ListParagraph"/>
      </w:pPr>
    </w:p>
    <w:p w14:paraId="52EEFC3B" w14:textId="354F3A20" w:rsidR="008C2FE1" w:rsidRDefault="008C2FE1" w:rsidP="008C2FE1"/>
    <w:p w14:paraId="3B75BD89" w14:textId="22993AFF" w:rsidR="008C2FE1" w:rsidRDefault="008C2FE1" w:rsidP="008C2FE1"/>
    <w:p w14:paraId="00DF2606" w14:textId="552E51CA" w:rsidR="008F1428" w:rsidRDefault="00505E8D" w:rsidP="00505E8D">
      <w:pPr>
        <w:pStyle w:val="ListParagraph"/>
        <w:numPr>
          <w:ilvl w:val="0"/>
          <w:numId w:val="28"/>
        </w:numPr>
      </w:pPr>
      <w:proofErr w:type="gramStart"/>
      <w:r w:rsidRPr="009871E5">
        <w:rPr>
          <w:b/>
          <w:color w:val="FF0000"/>
        </w:rPr>
        <w:lastRenderedPageBreak/>
        <w:t>Organizer :</w:t>
      </w:r>
      <w:proofErr w:type="gramEnd"/>
      <w:r w:rsidRPr="009871E5">
        <w:rPr>
          <w:color w:val="FF0000"/>
        </w:rPr>
        <w:t xml:space="preserve"> </w:t>
      </w:r>
      <w:r>
        <w:br/>
        <w:t xml:space="preserve">They have to register for a new event/conference. Then they can login later to manage it. </w:t>
      </w:r>
      <w:r w:rsidR="00676866">
        <w:br/>
      </w:r>
      <w:r w:rsidR="0073217F">
        <w:rPr>
          <w:noProof/>
        </w:rPr>
        <w:drawing>
          <wp:inline distT="0" distB="0" distL="0" distR="0" wp14:anchorId="14631C34" wp14:editId="51EDFD05">
            <wp:extent cx="594360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17F">
        <w:rPr>
          <w:noProof/>
        </w:rPr>
        <w:drawing>
          <wp:inline distT="0" distB="0" distL="0" distR="0" wp14:anchorId="6D04A0E6" wp14:editId="730ABDDB">
            <wp:extent cx="5943600" cy="231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 w:rsidR="00265DEC">
        <w:rPr>
          <w:noProof/>
        </w:rPr>
        <w:drawing>
          <wp:inline distT="0" distB="0" distL="0" distR="0" wp14:anchorId="34A9FC63" wp14:editId="69ABFAA9">
            <wp:extent cx="59436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B78FEA8" w14:textId="009FB402" w:rsidR="00505E8D" w:rsidRDefault="0073217F" w:rsidP="0073217F">
      <w:pPr>
        <w:pStyle w:val="Heading1"/>
      </w:pPr>
      <w:r>
        <w:lastRenderedPageBreak/>
        <w:t xml:space="preserve">Test </w:t>
      </w:r>
      <w:proofErr w:type="gramStart"/>
      <w:r>
        <w:t>Instruction</w:t>
      </w:r>
      <w:r>
        <w:t xml:space="preserve"> :</w:t>
      </w:r>
      <w:proofErr w:type="gramEnd"/>
      <w:r>
        <w:br/>
      </w:r>
      <w:r>
        <w:t xml:space="preserve"> </w:t>
      </w:r>
      <w:r>
        <w:t xml:space="preserve">1. Wrong email and </w:t>
      </w:r>
      <w:proofErr w:type="gramStart"/>
      <w:r>
        <w:t>password :</w:t>
      </w:r>
      <w:proofErr w:type="gramEnd"/>
      <w:r>
        <w:t xml:space="preserve"> </w:t>
      </w:r>
      <w:r>
        <w:br/>
      </w:r>
      <w:r w:rsidR="005C0F26">
        <w:rPr>
          <w:noProof/>
        </w:rPr>
        <w:drawing>
          <wp:inline distT="0" distB="0" distL="0" distR="0" wp14:anchorId="0B0A9CC2" wp14:editId="04D525F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0C3" w14:textId="3B5A8143" w:rsidR="005C0F26" w:rsidRDefault="005C0F26" w:rsidP="005C0F26">
      <w:pPr>
        <w:rPr>
          <w:b/>
        </w:rPr>
      </w:pPr>
    </w:p>
    <w:p w14:paraId="0480AD47" w14:textId="448B7BAE" w:rsidR="00FA2830" w:rsidRDefault="005C0F26" w:rsidP="005C0F26">
      <w:r>
        <w:t>2</w:t>
      </w:r>
      <w:r>
        <w:t xml:space="preserve">. </w:t>
      </w:r>
      <w:r>
        <w:t xml:space="preserve">Empty field/Invalid </w:t>
      </w:r>
      <w:r w:rsidR="00FA2830">
        <w:t>field:</w:t>
      </w:r>
      <w:r>
        <w:t xml:space="preserve"> </w:t>
      </w:r>
    </w:p>
    <w:p w14:paraId="1A1DBCB0" w14:textId="36149A7A" w:rsidR="005C0F26" w:rsidRDefault="00FA2830" w:rsidP="005C0F26">
      <w:pPr>
        <w:rPr>
          <w:b/>
        </w:rPr>
      </w:pPr>
      <w:r>
        <w:rPr>
          <w:noProof/>
        </w:rPr>
        <w:drawing>
          <wp:inline distT="0" distB="0" distL="0" distR="0" wp14:anchorId="1662DF65" wp14:editId="7C7AE252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F26">
        <w:br/>
      </w:r>
    </w:p>
    <w:p w14:paraId="4F77131C" w14:textId="043A204B" w:rsidR="00FA2830" w:rsidRDefault="00FA2830" w:rsidP="00FA2830">
      <w:pPr>
        <w:jc w:val="center"/>
        <w:rPr>
          <w:b/>
        </w:rPr>
      </w:pPr>
      <w:r>
        <w:rPr>
          <w:b/>
        </w:rPr>
        <w:lastRenderedPageBreak/>
        <w:t>--------------------------------- End --------------------------------</w:t>
      </w:r>
    </w:p>
    <w:p w14:paraId="73F2DB98" w14:textId="77777777" w:rsidR="00FA2830" w:rsidRDefault="00FA2830" w:rsidP="005C0F26">
      <w:pPr>
        <w:rPr>
          <w:b/>
        </w:rPr>
      </w:pPr>
    </w:p>
    <w:p w14:paraId="4EC0EB1D" w14:textId="77777777" w:rsidR="005C0F26" w:rsidRDefault="005C0F26" w:rsidP="005C0F26"/>
    <w:p w14:paraId="166D39A9" w14:textId="77777777" w:rsidR="005C0F26" w:rsidRDefault="005C0F26" w:rsidP="005C0F26"/>
    <w:p w14:paraId="653A2ED8" w14:textId="77777777" w:rsidR="005C0F26" w:rsidRDefault="005C0F26" w:rsidP="005C0F26"/>
    <w:p w14:paraId="71ADDC0A" w14:textId="77777777" w:rsidR="005C0F26" w:rsidRDefault="005C0F26" w:rsidP="005C0F26"/>
    <w:p w14:paraId="57893EDE" w14:textId="77777777" w:rsidR="005C0F26" w:rsidRDefault="005C0F26" w:rsidP="005C0F26"/>
    <w:p w14:paraId="23CAB65A" w14:textId="77777777" w:rsidR="005C0F26" w:rsidRDefault="005C0F26" w:rsidP="005C0F26"/>
    <w:p w14:paraId="63A81ADF" w14:textId="77777777" w:rsidR="005C0F26" w:rsidRDefault="005C0F26" w:rsidP="005C0F26"/>
    <w:p w14:paraId="1956B9F7" w14:textId="77777777" w:rsidR="005C0F26" w:rsidRDefault="005C0F26" w:rsidP="005C0F26"/>
    <w:p w14:paraId="51564F47" w14:textId="77777777" w:rsidR="005C0F26" w:rsidRDefault="005C0F26" w:rsidP="005C0F26"/>
    <w:p w14:paraId="7544292B" w14:textId="77777777" w:rsidR="005C0F26" w:rsidRDefault="005C0F26" w:rsidP="005C0F26"/>
    <w:p w14:paraId="4D140DB2" w14:textId="77777777" w:rsidR="005C0F26" w:rsidRDefault="005C0F26" w:rsidP="005C0F26"/>
    <w:p w14:paraId="5CAB5E8A" w14:textId="77777777" w:rsidR="005C0F26" w:rsidRDefault="005C0F26" w:rsidP="005C0F26"/>
    <w:p w14:paraId="5E4AE25A" w14:textId="77777777" w:rsidR="005C0F26" w:rsidRDefault="005C0F26" w:rsidP="005C0F26"/>
    <w:p w14:paraId="7DA15E8C" w14:textId="3556CEDE" w:rsidR="005C0F26" w:rsidRPr="005C0F26" w:rsidRDefault="005C0F26" w:rsidP="005C0F26">
      <w:pPr>
        <w:rPr>
          <w:b/>
        </w:rPr>
      </w:pPr>
      <w:r>
        <w:t xml:space="preserve"> </w:t>
      </w:r>
      <w:r>
        <w:br/>
      </w:r>
    </w:p>
    <w:sectPr w:rsidR="005C0F26" w:rsidRPr="005C0F26" w:rsidSect="000A0F9B"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5103A" w14:textId="77777777" w:rsidR="00350E7E" w:rsidRDefault="00350E7E">
      <w:pPr>
        <w:spacing w:after="0" w:line="240" w:lineRule="auto"/>
      </w:pPr>
      <w:r>
        <w:separator/>
      </w:r>
    </w:p>
  </w:endnote>
  <w:endnote w:type="continuationSeparator" w:id="0">
    <w:p w14:paraId="22FAE25D" w14:textId="77777777" w:rsidR="00350E7E" w:rsidRDefault="0035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F399" w14:textId="77777777" w:rsidR="00350E7E" w:rsidRDefault="00350E7E">
      <w:pPr>
        <w:spacing w:after="0" w:line="240" w:lineRule="auto"/>
      </w:pPr>
      <w:r>
        <w:separator/>
      </w:r>
    </w:p>
  </w:footnote>
  <w:footnote w:type="continuationSeparator" w:id="0">
    <w:p w14:paraId="1B990D8A" w14:textId="77777777" w:rsidR="00350E7E" w:rsidRDefault="0035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2351C"/>
    <w:multiLevelType w:val="hybridMultilevel"/>
    <w:tmpl w:val="4430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52AED"/>
    <w:multiLevelType w:val="hybridMultilevel"/>
    <w:tmpl w:val="FB20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2C"/>
    <w:rsid w:val="000A0F9B"/>
    <w:rsid w:val="00123E1E"/>
    <w:rsid w:val="0013591F"/>
    <w:rsid w:val="00216BF8"/>
    <w:rsid w:val="0024260B"/>
    <w:rsid w:val="0024640E"/>
    <w:rsid w:val="00265DEC"/>
    <w:rsid w:val="002C1B16"/>
    <w:rsid w:val="002C2EFD"/>
    <w:rsid w:val="002D00E9"/>
    <w:rsid w:val="0031472C"/>
    <w:rsid w:val="00350E7E"/>
    <w:rsid w:val="003A48CD"/>
    <w:rsid w:val="00505E8D"/>
    <w:rsid w:val="005C0F26"/>
    <w:rsid w:val="00640F46"/>
    <w:rsid w:val="00676866"/>
    <w:rsid w:val="0073217F"/>
    <w:rsid w:val="00743E6B"/>
    <w:rsid w:val="00771F16"/>
    <w:rsid w:val="0078294C"/>
    <w:rsid w:val="008B6008"/>
    <w:rsid w:val="008C2FE1"/>
    <w:rsid w:val="008F1428"/>
    <w:rsid w:val="00971DEC"/>
    <w:rsid w:val="009871E5"/>
    <w:rsid w:val="009C6602"/>
    <w:rsid w:val="009F78E7"/>
    <w:rsid w:val="00A3185B"/>
    <w:rsid w:val="00A93F82"/>
    <w:rsid w:val="00B64B70"/>
    <w:rsid w:val="00B66857"/>
    <w:rsid w:val="00B67EE7"/>
    <w:rsid w:val="00B830D4"/>
    <w:rsid w:val="00BA3B94"/>
    <w:rsid w:val="00C07BE9"/>
    <w:rsid w:val="00C3474C"/>
    <w:rsid w:val="00CC26DD"/>
    <w:rsid w:val="00D41E01"/>
    <w:rsid w:val="00E45AB4"/>
    <w:rsid w:val="00F073C3"/>
    <w:rsid w:val="00F32E65"/>
    <w:rsid w:val="00F9577D"/>
    <w:rsid w:val="00F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3C856"/>
  <w15:chartTrackingRefBased/>
  <w15:docId w15:val="{6E1DAAFB-F750-4C33-8216-11ADCE40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2D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bul%20Hasa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8D4182AB2A4D8EB382C2D2BD67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5ACDE-3DB0-4B4B-9267-D822F09911F6}"/>
      </w:docPartPr>
      <w:docPartBody>
        <w:p w:rsidR="006029BB" w:rsidRDefault="00CA3977" w:rsidP="000A0F9B">
          <w:r>
            <w:t>To get started right away, just tap any placeholder text (such as this) and start typing to replace it with your own.</w:t>
          </w:r>
        </w:p>
        <w:p w:rsidR="006029BB" w:rsidRDefault="00CA3977" w:rsidP="000A0F9B">
          <w:r>
            <w:t>Want to insert a picture from your files or add a shape, text box, or table? You got it! On the Insert tab of the ribbon,</w:t>
          </w:r>
          <w:r>
            <w:t xml:space="preserve"> just tap the option you need.</w:t>
          </w:r>
        </w:p>
        <w:p w:rsidR="00000000" w:rsidRDefault="00CA3977">
          <w:pPr>
            <w:pStyle w:val="128D4182AB2A4D8EB382C2D2BD6794E1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7"/>
    <w:rsid w:val="00305A87"/>
    <w:rsid w:val="00CA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DB04DA0A74CE0B93BD756085C5832">
    <w:name w:val="DA4DB04DA0A74CE0B93BD756085C5832"/>
  </w:style>
  <w:style w:type="paragraph" w:customStyle="1" w:styleId="DAFAD86D2AF447C28B39DB2A6B2FE529">
    <w:name w:val="DAFAD86D2AF447C28B39DB2A6B2FE529"/>
  </w:style>
  <w:style w:type="paragraph" w:customStyle="1" w:styleId="128D4182AB2A4D8EB382C2D2BD6794E1">
    <w:name w:val="128D4182AB2A4D8EB382C2D2BD6794E1"/>
  </w:style>
  <w:style w:type="paragraph" w:customStyle="1" w:styleId="7DBAAF42BEE346CE87678C80F123F63F">
    <w:name w:val="7DBAAF42BEE346CE87678C80F123F63F"/>
    <w:rsid w:val="00305A87"/>
  </w:style>
  <w:style w:type="paragraph" w:customStyle="1" w:styleId="A8F2F5F53B154CE5A9FF8EB5C65523C2">
    <w:name w:val="A8F2F5F53B154CE5A9FF8EB5C65523C2"/>
    <w:rsid w:val="00305A87"/>
  </w:style>
  <w:style w:type="paragraph" w:customStyle="1" w:styleId="554E3661151745EF8A1D5F6ABF68AAE9">
    <w:name w:val="554E3661151745EF8A1D5F6ABF68AAE9"/>
    <w:rsid w:val="00305A87"/>
  </w:style>
  <w:style w:type="paragraph" w:customStyle="1" w:styleId="37B3B9C7B81946B98803EF87D763B971">
    <w:name w:val="37B3B9C7B81946B98803EF87D763B971"/>
    <w:rsid w:val="00305A87"/>
  </w:style>
  <w:style w:type="paragraph" w:customStyle="1" w:styleId="ABB87D9AB7654157BC464AA7271F91C3">
    <w:name w:val="ABB87D9AB7654157BC464AA7271F91C3"/>
    <w:rsid w:val="00305A87"/>
  </w:style>
  <w:style w:type="paragraph" w:customStyle="1" w:styleId="92B97828ED21435981063396EC2B82B8">
    <w:name w:val="92B97828ED21435981063396EC2B82B8"/>
    <w:rsid w:val="00305A87"/>
  </w:style>
  <w:style w:type="paragraph" w:customStyle="1" w:styleId="755D7E5E5A124A5A93ABF71D5C6E0780">
    <w:name w:val="755D7E5E5A124A5A93ABF71D5C6E0780"/>
    <w:rsid w:val="00305A87"/>
  </w:style>
  <w:style w:type="paragraph" w:customStyle="1" w:styleId="C8D44A27AFA343D3AF701778D36EAB0C">
    <w:name w:val="C8D44A27AFA343D3AF701778D36EAB0C"/>
    <w:rsid w:val="00305A87"/>
  </w:style>
  <w:style w:type="paragraph" w:customStyle="1" w:styleId="C5A4C4CA106F44D080FC4C5F5C1A4BE6">
    <w:name w:val="C5A4C4CA106F44D080FC4C5F5C1A4BE6"/>
    <w:rsid w:val="00305A87"/>
  </w:style>
  <w:style w:type="paragraph" w:customStyle="1" w:styleId="4326D9FA7A354B2AB5860D3BDF2690CB">
    <w:name w:val="4326D9FA7A354B2AB5860D3BDF2690CB"/>
    <w:rsid w:val="00305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D13C-C0F0-422F-BE4D-07AD7B43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109</TotalTime>
  <Pages>9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24</cp:revision>
  <dcterms:created xsi:type="dcterms:W3CDTF">2018-06-11T11:12:00Z</dcterms:created>
  <dcterms:modified xsi:type="dcterms:W3CDTF">2018-06-11T13:01:00Z</dcterms:modified>
</cp:coreProperties>
</file>